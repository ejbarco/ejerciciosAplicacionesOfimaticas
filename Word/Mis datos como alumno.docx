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C34D7" w14:textId="77777777" w:rsidR="0008424D" w:rsidRPr="0008424D" w:rsidRDefault="0008424D" w:rsidP="0008424D">
      <w:pPr>
        <w:jc w:val="center"/>
        <w:rPr>
          <w:bCs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8424D">
        <w:rPr>
          <w:bCs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FICHA RECOGIDA DE DATOS DE ALUMNOS</w:t>
      </w:r>
    </w:p>
    <w:p w14:paraId="7813CD41" w14:textId="1BF1B0E2" w:rsidR="0008424D" w:rsidRDefault="0008424D" w:rsidP="0008424D">
      <w:pPr>
        <w:spacing w:before="240" w:after="360"/>
      </w:pPr>
      <w:r>
        <w:t>Nombre:</w:t>
      </w:r>
      <w:r w:rsidR="00573473">
        <w:t xml:space="preserve">  Emilio José</w:t>
      </w:r>
    </w:p>
    <w:p w14:paraId="2AB63CD0" w14:textId="7192AC0F" w:rsidR="0008424D" w:rsidRDefault="0008424D" w:rsidP="0008424D">
      <w:pPr>
        <w:spacing w:before="240" w:after="360"/>
      </w:pPr>
      <w:r>
        <w:t>Apellidos:</w:t>
      </w:r>
      <w:r w:rsidR="00573473">
        <w:t xml:space="preserve"> Barco García </w:t>
      </w:r>
    </w:p>
    <w:p w14:paraId="2C47B754" w14:textId="5047120E" w:rsidR="0008424D" w:rsidRDefault="0008424D" w:rsidP="0008424D">
      <w:pPr>
        <w:spacing w:before="240" w:after="360"/>
      </w:pPr>
      <w:r>
        <w:t>Fecha Nacimiento:</w:t>
      </w:r>
      <w:r w:rsidR="00573473">
        <w:t xml:space="preserve"> 10/06/1978</w:t>
      </w:r>
    </w:p>
    <w:p w14:paraId="5650DB18" w14:textId="18394599" w:rsidR="0008424D" w:rsidRDefault="0008424D" w:rsidP="0008424D">
      <w:pPr>
        <w:spacing w:before="240" w:after="360"/>
      </w:pPr>
      <w:r>
        <w:t>Dirección:</w:t>
      </w:r>
      <w:r w:rsidR="00573473">
        <w:t xml:space="preserve"> mi dirección</w:t>
      </w:r>
    </w:p>
    <w:p w14:paraId="76F20FCB" w14:textId="0D114587" w:rsidR="0008424D" w:rsidRDefault="0008424D" w:rsidP="0008424D">
      <w:pPr>
        <w:spacing w:before="240" w:after="360"/>
      </w:pPr>
      <w:r>
        <w:t>Localidad:</w:t>
      </w:r>
      <w:r w:rsidR="00573473">
        <w:t xml:space="preserve"> Alcázar de San Juan</w:t>
      </w:r>
    </w:p>
    <w:p w14:paraId="3F54C40D" w14:textId="0D951A7F" w:rsidR="0008424D" w:rsidRDefault="0008424D" w:rsidP="0008424D">
      <w:pPr>
        <w:spacing w:before="240" w:after="360"/>
      </w:pPr>
      <w:r>
        <w:t>Provincia:</w:t>
      </w:r>
      <w:r w:rsidR="00573473">
        <w:t xml:space="preserve"> Ciudad Real</w:t>
      </w:r>
    </w:p>
    <w:p w14:paraId="31F1F061" w14:textId="2C2622AD" w:rsidR="0008424D" w:rsidRDefault="0008424D" w:rsidP="0008424D">
      <w:pPr>
        <w:spacing w:before="240" w:after="360"/>
      </w:pPr>
      <w:r>
        <w:t>Otros datos de interés:</w:t>
      </w:r>
      <w:r w:rsidR="00573473">
        <w:t xml:space="preserve"> </w:t>
      </w:r>
    </w:p>
    <w:sectPr w:rsidR="0008424D" w:rsidSect="0008424D">
      <w:pgSz w:w="11906" w:h="16838"/>
      <w:pgMar w:top="1417" w:right="1701" w:bottom="1417" w:left="1701" w:header="708" w:footer="708" w:gutter="0"/>
      <w:pgBorders w:offsetFrom="page">
        <w:top w:val="packages" w:sz="24" w:space="24" w:color="auto"/>
        <w:left w:val="packages" w:sz="24" w:space="24" w:color="auto"/>
        <w:bottom w:val="packages" w:sz="24" w:space="24" w:color="auto"/>
        <w:right w:val="package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73"/>
    <w:rsid w:val="00052B3F"/>
    <w:rsid w:val="0008424D"/>
    <w:rsid w:val="00573473"/>
    <w:rsid w:val="00D5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4129D"/>
  <w15:chartTrackingRefBased/>
  <w15:docId w15:val="{312F1F31-EAF9-4A14-A69B-E7978FCA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4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4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42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4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42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4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4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4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4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42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42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42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42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42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42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42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42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42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4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4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4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4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4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42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42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42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42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42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42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lantillas%20personalizadas%20de%20Office\FICHA%20RECOGIDA%20DE%20DATOS%20DE%20ALUMN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FICHA RECOGIDA DE DATOS DE ALUMNOS.dotx</Template>
  <TotalTime>2</TotalTime>
  <Pages>1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2024-10-04T10:48:00Z</dcterms:created>
  <dcterms:modified xsi:type="dcterms:W3CDTF">2024-10-04T10:50:00Z</dcterms:modified>
</cp:coreProperties>
</file>